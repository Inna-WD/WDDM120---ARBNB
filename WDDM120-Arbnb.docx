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D608A9" w14:textId="33300722" w:rsidR="00131F9B" w:rsidRPr="00131F9B" w:rsidRDefault="00131F9B" w:rsidP="00604789">
      <w:pPr>
        <w:pStyle w:val="Title"/>
        <w:jc w:val="center"/>
        <w:rPr>
          <w:sz w:val="72"/>
          <w:szCs w:val="52"/>
        </w:rPr>
      </w:pPr>
      <w:r w:rsidRPr="00131F9B">
        <w:rPr>
          <w:sz w:val="72"/>
          <w:szCs w:val="52"/>
        </w:rPr>
        <w:t>(WDDM120)</w:t>
      </w:r>
    </w:p>
    <w:p w14:paraId="3FF02A77" w14:textId="5117268B" w:rsidR="005C6D45" w:rsidRPr="00131F9B" w:rsidRDefault="00131F9B" w:rsidP="00604789">
      <w:pPr>
        <w:pStyle w:val="Title"/>
        <w:jc w:val="center"/>
        <w:rPr>
          <w:sz w:val="72"/>
          <w:szCs w:val="52"/>
        </w:rPr>
      </w:pPr>
      <w:r w:rsidRPr="00131F9B">
        <w:rPr>
          <w:sz w:val="72"/>
          <w:szCs w:val="52"/>
        </w:rPr>
        <w:t>Web Programming Application</w:t>
      </w:r>
    </w:p>
    <w:p w14:paraId="002E72C0" w14:textId="6C609612" w:rsidR="00131F9B" w:rsidRPr="00131F9B" w:rsidRDefault="00131F9B" w:rsidP="00604789">
      <w:pPr>
        <w:pStyle w:val="Title"/>
        <w:jc w:val="center"/>
        <w:rPr>
          <w:sz w:val="72"/>
          <w:szCs w:val="52"/>
        </w:rPr>
      </w:pPr>
      <w:r w:rsidRPr="00131F9B">
        <w:rPr>
          <w:sz w:val="72"/>
          <w:szCs w:val="52"/>
        </w:rPr>
        <w:t>Assignment #1</w:t>
      </w:r>
    </w:p>
    <w:p w14:paraId="506A1039" w14:textId="30DA2F1D" w:rsidR="00131F9B" w:rsidRDefault="00131F9B" w:rsidP="00604789">
      <w:pPr>
        <w:pStyle w:val="Title"/>
        <w:jc w:val="center"/>
        <w:rPr>
          <w:sz w:val="48"/>
          <w:szCs w:val="40"/>
        </w:rPr>
      </w:pPr>
      <w:r>
        <w:rPr>
          <w:sz w:val="48"/>
          <w:szCs w:val="40"/>
        </w:rPr>
        <w:t>Prof: Kadeem Best</w:t>
      </w:r>
    </w:p>
    <w:p w14:paraId="6812969A" w14:textId="77777777" w:rsidR="00131F9B" w:rsidRPr="00131F9B" w:rsidRDefault="00131F9B" w:rsidP="00131F9B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val="en-CA" w:eastAsia="en-CA" w:bidi="he-IL"/>
        </w:rPr>
      </w:pPr>
    </w:p>
    <w:tbl>
      <w:tblPr>
        <w:tblW w:w="0" w:type="auto"/>
        <w:tblInd w:w="1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40"/>
        <w:gridCol w:w="2940"/>
      </w:tblGrid>
      <w:tr w:rsidR="00131F9B" w:rsidRPr="00131F9B" w14:paraId="3C2793C1" w14:textId="77777777" w:rsidTr="00604789">
        <w:trPr>
          <w:trHeight w:val="8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3DFE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88A95" w14:textId="77777777" w:rsidR="00131F9B" w:rsidRPr="00131F9B" w:rsidRDefault="00131F9B" w:rsidP="00604789">
            <w:pPr>
              <w:spacing w:before="0" w:line="240" w:lineRule="auto"/>
              <w:jc w:val="center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131F9B">
              <w:rPr>
                <w:rFonts w:asciiTheme="majorHAnsi" w:eastAsia="Times New Roman" w:hAnsiTheme="majorHAnsi" w:cstheme="majorHAnsi"/>
                <w:b/>
                <w:bCs/>
                <w:color w:val="365F91"/>
                <w:lang w:val="en-CA" w:eastAsia="en-CA" w:bidi="he-IL"/>
              </w:rPr>
              <w:t>Date Given: January 21st 2020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3DFE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93A8A" w14:textId="3156029F" w:rsidR="00131F9B" w:rsidRPr="00131F9B" w:rsidRDefault="00131F9B" w:rsidP="00604789">
            <w:pPr>
              <w:spacing w:before="0" w:line="240" w:lineRule="auto"/>
              <w:jc w:val="center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131F9B">
              <w:rPr>
                <w:rFonts w:asciiTheme="majorHAnsi" w:eastAsia="Times New Roman" w:hAnsiTheme="majorHAnsi" w:cstheme="majorHAnsi"/>
                <w:b/>
                <w:bCs/>
                <w:color w:val="365F91"/>
                <w:lang w:val="en-CA" w:eastAsia="en-CA" w:bidi="he-IL"/>
              </w:rPr>
              <w:t xml:space="preserve">Date Due: February </w:t>
            </w:r>
            <w:r w:rsidR="00604789">
              <w:rPr>
                <w:rFonts w:asciiTheme="majorHAnsi" w:eastAsia="Times New Roman" w:hAnsiTheme="majorHAnsi" w:cstheme="majorHAnsi"/>
                <w:b/>
                <w:bCs/>
                <w:color w:val="365F91"/>
                <w:lang w:val="en-CA" w:eastAsia="en-CA" w:bidi="he-IL"/>
              </w:rPr>
              <w:t>10th</w:t>
            </w:r>
            <w:r w:rsidRPr="00131F9B">
              <w:rPr>
                <w:rFonts w:asciiTheme="majorHAnsi" w:eastAsia="Times New Roman" w:hAnsiTheme="majorHAnsi" w:cstheme="majorHAnsi"/>
                <w:b/>
                <w:bCs/>
                <w:color w:val="365F91"/>
                <w:lang w:val="en-CA" w:eastAsia="en-CA" w:bidi="he-IL"/>
              </w:rPr>
              <w:t xml:space="preserve"> 2020</w:t>
            </w:r>
          </w:p>
        </w:tc>
      </w:tr>
      <w:tr w:rsidR="00497B7C" w:rsidRPr="00131F9B" w14:paraId="3EFB12E0" w14:textId="77777777" w:rsidTr="00604789">
        <w:trPr>
          <w:trHeight w:val="8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3DF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93FAC" w14:textId="62C3ACA2" w:rsidR="00497B7C" w:rsidRPr="00131F9B" w:rsidRDefault="00604789" w:rsidP="00604789">
            <w:pPr>
              <w:spacing w:before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365F91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365F91"/>
                <w:lang w:val="en-CA" w:eastAsia="en-CA" w:bidi="he-IL"/>
              </w:rPr>
              <w:t>Inna Manova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3DFE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C86C5" w14:textId="5A289775" w:rsidR="00497B7C" w:rsidRPr="00131F9B" w:rsidRDefault="00604789" w:rsidP="00604789">
            <w:pPr>
              <w:spacing w:before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color w:val="365F91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365F91"/>
                <w:lang w:val="en-CA" w:eastAsia="en-CA" w:bidi="he-IL"/>
              </w:rPr>
              <w:t>N01384347</w:t>
            </w:r>
          </w:p>
        </w:tc>
      </w:tr>
    </w:tbl>
    <w:p w14:paraId="3D4E2CB9" w14:textId="222D756D" w:rsidR="00131F9B" w:rsidRDefault="00131F9B" w:rsidP="00131F9B"/>
    <w:p w14:paraId="44FE8A86" w14:textId="77777777" w:rsidR="00131F9B" w:rsidRDefault="00131F9B">
      <w:r>
        <w:br w:type="page"/>
      </w:r>
    </w:p>
    <w:sdt>
      <w:sdtPr>
        <w:id w:val="-181724606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75C466D3" w14:textId="096D86C6" w:rsidR="00497B7C" w:rsidRDefault="00497B7C">
          <w:pPr>
            <w:pStyle w:val="TOCHeading"/>
          </w:pPr>
          <w:r>
            <w:t>Table of Contents</w:t>
          </w:r>
        </w:p>
        <w:p w14:paraId="0E81BB3D" w14:textId="55CB895D" w:rsidR="00604789" w:rsidRDefault="00497B7C">
          <w:pPr>
            <w:pStyle w:val="TOC1"/>
            <w:tabs>
              <w:tab w:val="right" w:leader="dot" w:pos="9350"/>
            </w:tabs>
            <w:rPr>
              <w:rFonts w:eastAsiaTheme="minorEastAsia"/>
              <w:lang w:val="en-CA" w:eastAsia="en-CA"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083800" w:history="1">
            <w:r w:rsidR="00604789" w:rsidRPr="00664645">
              <w:rPr>
                <w:rStyle w:val="Hyperlink"/>
                <w:lang w:val="en-CA" w:eastAsia="en-CA"/>
              </w:rPr>
              <w:t>Requirements</w:t>
            </w:r>
            <w:r w:rsidR="00604789">
              <w:rPr>
                <w:webHidden/>
              </w:rPr>
              <w:tab/>
            </w:r>
            <w:r w:rsidR="00604789">
              <w:rPr>
                <w:webHidden/>
              </w:rPr>
              <w:fldChar w:fldCharType="begin"/>
            </w:r>
            <w:r w:rsidR="00604789">
              <w:rPr>
                <w:webHidden/>
              </w:rPr>
              <w:instrText xml:space="preserve"> PAGEREF _Toc32083800 \h </w:instrText>
            </w:r>
            <w:r w:rsidR="00604789">
              <w:rPr>
                <w:webHidden/>
              </w:rPr>
            </w:r>
            <w:r w:rsidR="00604789">
              <w:rPr>
                <w:webHidden/>
              </w:rPr>
              <w:fldChar w:fldCharType="separate"/>
            </w:r>
            <w:r w:rsidR="00604789">
              <w:rPr>
                <w:webHidden/>
              </w:rPr>
              <w:t>3</w:t>
            </w:r>
            <w:r w:rsidR="00604789">
              <w:rPr>
                <w:webHidden/>
              </w:rPr>
              <w:fldChar w:fldCharType="end"/>
            </w:r>
          </w:hyperlink>
        </w:p>
        <w:p w14:paraId="21F8C537" w14:textId="0DC05192" w:rsidR="00604789" w:rsidRDefault="0060478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 w:bidi="he-IL"/>
            </w:rPr>
          </w:pPr>
          <w:hyperlink w:anchor="_Toc32083801" w:history="1">
            <w:r w:rsidRPr="00664645">
              <w:rPr>
                <w:rStyle w:val="Hyperlink"/>
                <w:noProof/>
                <w:lang w:val="en-CA" w:eastAsia="en-CA"/>
              </w:rPr>
              <w:t>Express web server set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_Toc32083801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28F58" w14:textId="013BCC5B" w:rsidR="00604789" w:rsidRDefault="0060478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 w:bidi="he-IL"/>
            </w:rPr>
          </w:pPr>
          <w:hyperlink w:anchor="_Toc32083802" w:history="1">
            <w:r w:rsidRPr="00664645">
              <w:rPr>
                <w:rStyle w:val="Hyperlink"/>
                <w:noProof/>
                <w:lang w:val="en-CA" w:eastAsia="en-CA"/>
              </w:rPr>
              <w:t>Route Handlers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_Toc32083802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1FDEE" w14:textId="1686D7F4" w:rsidR="00604789" w:rsidRDefault="0060478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 w:bidi="he-IL"/>
            </w:rPr>
          </w:pPr>
          <w:hyperlink w:anchor="_Toc32083803" w:history="1">
            <w:r w:rsidRPr="00664645">
              <w:rPr>
                <w:rStyle w:val="Hyperlink"/>
                <w:noProof/>
                <w:lang w:val="en-CA" w:eastAsia="en-CA"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_Toc32083803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780EE" w14:textId="4FC675DE" w:rsidR="00604789" w:rsidRDefault="0060478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 w:bidi="he-IL"/>
            </w:rPr>
          </w:pPr>
          <w:hyperlink w:anchor="_Toc32083804" w:history="1">
            <w:r w:rsidRPr="00664645">
              <w:rPr>
                <w:rStyle w:val="Hyperlink"/>
                <w:noProof/>
                <w:lang w:val="en-CA" w:eastAsia="en-CA"/>
              </w:rPr>
              <w:t>Login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_Toc32083804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A12C2" w14:textId="0811660D" w:rsidR="00604789" w:rsidRDefault="0060478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 w:bidi="he-IL"/>
            </w:rPr>
          </w:pPr>
          <w:hyperlink w:anchor="_Toc32083805" w:history="1">
            <w:r w:rsidRPr="00664645">
              <w:rPr>
                <w:rStyle w:val="Hyperlink"/>
                <w:noProof/>
                <w:lang w:val="en-CA" w:eastAsia="en-CA"/>
              </w:rPr>
              <w:t>Room Listing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_Toc32083805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E96B0" w14:textId="4F18B7C2" w:rsidR="00604789" w:rsidRDefault="0060478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 w:bidi="he-IL"/>
            </w:rPr>
          </w:pPr>
          <w:hyperlink w:anchor="_Toc32083806" w:history="1">
            <w:r w:rsidRPr="00664645">
              <w:rPr>
                <w:rStyle w:val="Hyperlink"/>
                <w:noProof/>
                <w:lang w:val="en-CA" w:eastAsia="en-CA"/>
              </w:rPr>
              <w:t>Registration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_Toc32083806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9951B" w14:textId="42FAF03D" w:rsidR="00497B7C" w:rsidRDefault="00497B7C">
          <w:r>
            <w:rPr>
              <w:b/>
              <w:bCs/>
              <w:noProof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442CA035" w14:textId="77777777" w:rsidR="00497B7C" w:rsidRDefault="00497B7C" w:rsidP="00131F9B"/>
    <w:p w14:paraId="76FDB7EC" w14:textId="7E85C53A" w:rsidR="00131F9B" w:rsidRDefault="00131F9B">
      <w:r>
        <w:br w:type="page"/>
      </w:r>
    </w:p>
    <w:p w14:paraId="55842954" w14:textId="6402CF83" w:rsidR="00131F9B" w:rsidRDefault="00131F9B" w:rsidP="00131F9B">
      <w:pPr>
        <w:pStyle w:val="Heading1"/>
        <w:rPr>
          <w:lang w:val="en-CA" w:eastAsia="en-CA" w:bidi="he-IL"/>
        </w:rPr>
      </w:pPr>
      <w:bookmarkStart w:id="1" w:name="_Toc32083800"/>
      <w:r>
        <w:rPr>
          <w:lang w:val="en-CA" w:eastAsia="en-CA" w:bidi="he-IL"/>
        </w:rPr>
        <w:lastRenderedPageBreak/>
        <w:t>Requirements</w:t>
      </w:r>
      <w:bookmarkEnd w:id="1"/>
    </w:p>
    <w:p w14:paraId="4CAD4CA4" w14:textId="5CFF9F03" w:rsidR="00131F9B" w:rsidRPr="00131F9B" w:rsidRDefault="00131F9B" w:rsidP="00131F9B">
      <w:pPr>
        <w:pStyle w:val="Heading2"/>
        <w:rPr>
          <w:b/>
          <w:bCs/>
          <w:sz w:val="48"/>
          <w:szCs w:val="48"/>
          <w:lang w:val="en-CA" w:eastAsia="en-CA" w:bidi="he-IL"/>
        </w:rPr>
      </w:pPr>
      <w:bookmarkStart w:id="2" w:name="_Toc32083801"/>
      <w:r>
        <w:rPr>
          <w:lang w:val="en-CA" w:eastAsia="en-CA" w:bidi="he-IL"/>
        </w:rPr>
        <w:t>E</w:t>
      </w:r>
      <w:r w:rsidRPr="00131F9B">
        <w:rPr>
          <w:lang w:val="en-CA" w:eastAsia="en-CA" w:bidi="he-IL"/>
        </w:rPr>
        <w:t>xpress web server set up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46"/>
        <w:gridCol w:w="4304"/>
      </w:tblGrid>
      <w:tr w:rsidR="00131F9B" w14:paraId="344D18E7" w14:textId="77777777" w:rsidTr="00131F9B">
        <w:tc>
          <w:tcPr>
            <w:tcW w:w="4675" w:type="dxa"/>
          </w:tcPr>
          <w:p w14:paraId="1870853E" w14:textId="0D32B700" w:rsidR="00131F9B" w:rsidRDefault="00131F9B" w:rsidP="00131F9B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t>Visual Studio Code</w:t>
            </w:r>
          </w:p>
        </w:tc>
        <w:tc>
          <w:tcPr>
            <w:tcW w:w="4675" w:type="dxa"/>
          </w:tcPr>
          <w:p w14:paraId="2FB455D2" w14:textId="01297FDC" w:rsidR="00131F9B" w:rsidRDefault="00131F9B" w:rsidP="00131F9B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t>Localhost:3000</w:t>
            </w:r>
          </w:p>
        </w:tc>
      </w:tr>
      <w:tr w:rsidR="00131F9B" w14:paraId="597E5C46" w14:textId="77777777" w:rsidTr="00131F9B">
        <w:tc>
          <w:tcPr>
            <w:tcW w:w="4675" w:type="dxa"/>
          </w:tcPr>
          <w:p w14:paraId="0CC137ED" w14:textId="037FE0E6" w:rsidR="00131F9B" w:rsidRDefault="00131F9B" w:rsidP="00131F9B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131F9B"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drawing>
                <wp:inline distT="0" distB="0" distL="0" distR="0" wp14:anchorId="5BE37F44" wp14:editId="0EE104D2">
                  <wp:extent cx="3062177" cy="1044153"/>
                  <wp:effectExtent l="0" t="0" r="508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203" cy="1056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B8B490D" w14:textId="283F159B" w:rsidR="00131F9B" w:rsidRDefault="00131F9B" w:rsidP="00131F9B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131F9B"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drawing>
                <wp:inline distT="0" distB="0" distL="0" distR="0" wp14:anchorId="172C9D9F" wp14:editId="72E68320">
                  <wp:extent cx="2306044" cy="12763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919" cy="128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61FC75" w14:textId="77777777" w:rsidR="00131F9B" w:rsidRPr="00131F9B" w:rsidRDefault="00131F9B" w:rsidP="00131F9B">
      <w:pPr>
        <w:spacing w:before="0" w:line="240" w:lineRule="auto"/>
        <w:rPr>
          <w:rFonts w:asciiTheme="majorHAnsi" w:eastAsia="Times New Roman" w:hAnsiTheme="majorHAnsi" w:cstheme="majorHAnsi"/>
          <w:sz w:val="24"/>
          <w:szCs w:val="24"/>
          <w:lang w:val="en-CA" w:eastAsia="en-CA" w:bidi="he-IL"/>
        </w:rPr>
      </w:pPr>
    </w:p>
    <w:p w14:paraId="6711CF9C" w14:textId="77777777" w:rsidR="00131F9B" w:rsidRPr="00131F9B" w:rsidRDefault="00131F9B" w:rsidP="00131F9B">
      <w:pPr>
        <w:pStyle w:val="Heading2"/>
        <w:rPr>
          <w:b/>
          <w:bCs/>
          <w:sz w:val="48"/>
          <w:szCs w:val="48"/>
          <w:lang w:val="en-CA" w:eastAsia="en-CA" w:bidi="he-IL"/>
        </w:rPr>
      </w:pPr>
      <w:bookmarkStart w:id="3" w:name="_Toc32083802"/>
      <w:r w:rsidRPr="00131F9B">
        <w:rPr>
          <w:lang w:val="en-CA" w:eastAsia="en-CA" w:bidi="he-IL"/>
        </w:rPr>
        <w:t>Route Handlers Implementation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44"/>
        <w:gridCol w:w="7906"/>
      </w:tblGrid>
      <w:tr w:rsidR="00131F9B" w14:paraId="6F6E766B" w14:textId="77777777" w:rsidTr="008C5802">
        <w:tc>
          <w:tcPr>
            <w:tcW w:w="4675" w:type="dxa"/>
          </w:tcPr>
          <w:p w14:paraId="789BAE06" w14:textId="77777777" w:rsidR="00131F9B" w:rsidRDefault="00131F9B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t>Visual Studio Code</w:t>
            </w:r>
          </w:p>
        </w:tc>
        <w:tc>
          <w:tcPr>
            <w:tcW w:w="4675" w:type="dxa"/>
          </w:tcPr>
          <w:p w14:paraId="077004A2" w14:textId="28E7F0EB" w:rsidR="00131F9B" w:rsidRDefault="00131F9B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131F9B"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drawing>
                <wp:inline distT="0" distB="0" distL="0" distR="0" wp14:anchorId="65122197" wp14:editId="039F7CDE">
                  <wp:extent cx="2381582" cy="3505689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2" cy="350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F9B" w14:paraId="0CFA98F6" w14:textId="77777777" w:rsidTr="008C5802">
        <w:tc>
          <w:tcPr>
            <w:tcW w:w="4675" w:type="dxa"/>
          </w:tcPr>
          <w:p w14:paraId="7BC1D038" w14:textId="1721E576" w:rsidR="00131F9B" w:rsidRDefault="00131F9B" w:rsidP="00131F9B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t>Localhost:3000</w:t>
            </w:r>
          </w:p>
        </w:tc>
        <w:tc>
          <w:tcPr>
            <w:tcW w:w="4675" w:type="dxa"/>
          </w:tcPr>
          <w:p w14:paraId="555DDD2B" w14:textId="7E3F2B6B" w:rsidR="00131F9B" w:rsidRDefault="00131F9B" w:rsidP="00131F9B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131F9B"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drawing>
                <wp:inline distT="0" distB="0" distL="0" distR="0" wp14:anchorId="58719364" wp14:editId="18305659">
                  <wp:extent cx="5943600" cy="63563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3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5DD041" w14:textId="4A0B1F10" w:rsidR="00131F9B" w:rsidRDefault="00131F9B" w:rsidP="00131F9B">
      <w:pPr>
        <w:spacing w:before="0" w:after="240" w:line="240" w:lineRule="auto"/>
        <w:rPr>
          <w:rFonts w:asciiTheme="majorHAnsi" w:eastAsia="Times New Roman" w:hAnsiTheme="majorHAnsi" w:cstheme="majorHAnsi"/>
          <w:sz w:val="24"/>
          <w:szCs w:val="24"/>
          <w:lang w:val="en-CA" w:eastAsia="en-CA" w:bidi="he-IL"/>
        </w:rPr>
      </w:pPr>
    </w:p>
    <w:p w14:paraId="20CDA2B9" w14:textId="1A14B1D7" w:rsidR="00131F9B" w:rsidRPr="00131F9B" w:rsidRDefault="00DF481C" w:rsidP="00DF481C">
      <w:pPr>
        <w:pStyle w:val="Heading2"/>
        <w:rPr>
          <w:b/>
          <w:bCs/>
          <w:szCs w:val="36"/>
          <w:lang w:val="en-CA" w:eastAsia="en-CA" w:bidi="he-IL"/>
        </w:rPr>
      </w:pPr>
      <w:bookmarkStart w:id="4" w:name="_Toc32083803"/>
      <w:r>
        <w:rPr>
          <w:lang w:val="en-CA" w:eastAsia="en-CA" w:bidi="he-IL"/>
        </w:rPr>
        <w:lastRenderedPageBreak/>
        <w:t>H</w:t>
      </w:r>
      <w:r w:rsidR="00131F9B" w:rsidRPr="00131F9B">
        <w:rPr>
          <w:lang w:val="en-CA" w:eastAsia="en-CA" w:bidi="he-IL"/>
        </w:rPr>
        <w:t>ome Page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60"/>
        <w:gridCol w:w="3190"/>
      </w:tblGrid>
      <w:tr w:rsidR="00131F9B" w14:paraId="399D4794" w14:textId="77777777" w:rsidTr="00DF481C">
        <w:tc>
          <w:tcPr>
            <w:tcW w:w="6160" w:type="dxa"/>
          </w:tcPr>
          <w:p w14:paraId="31298CA3" w14:textId="7F380640" w:rsidR="00131F9B" w:rsidRDefault="00DF481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t>Localhost:3000</w:t>
            </w:r>
          </w:p>
        </w:tc>
        <w:tc>
          <w:tcPr>
            <w:tcW w:w="3190" w:type="dxa"/>
          </w:tcPr>
          <w:p w14:paraId="22051FAF" w14:textId="66DC9A40" w:rsidR="00131F9B" w:rsidRDefault="00131F9B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</w:p>
        </w:tc>
      </w:tr>
      <w:tr w:rsidR="00DF481C" w14:paraId="061AB387" w14:textId="77777777" w:rsidTr="00DF481C">
        <w:tc>
          <w:tcPr>
            <w:tcW w:w="6160" w:type="dxa"/>
          </w:tcPr>
          <w:p w14:paraId="66E8901A" w14:textId="77777777" w:rsid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DF481C"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drawing>
                <wp:inline distT="0" distB="0" distL="0" distR="0" wp14:anchorId="770E1D0C" wp14:editId="63137DD4">
                  <wp:extent cx="3762600" cy="170121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482" cy="171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FCBC9" w14:textId="1E4D99D6" w:rsid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DF481C"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drawing>
                <wp:inline distT="0" distB="0" distL="0" distR="0" wp14:anchorId="22137498" wp14:editId="629C3EB5">
                  <wp:extent cx="3774558" cy="59683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069" cy="600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14:paraId="59440281" w14:textId="77777777" w:rsid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</w:pPr>
            <w:r w:rsidRPr="00131F9B"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>Header</w:t>
            </w: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>:</w:t>
            </w:r>
          </w:p>
          <w:p w14:paraId="3A56857D" w14:textId="0FBA405C" w:rsidR="00DF481C" w:rsidRP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- </w:t>
            </w:r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L</w:t>
            </w:r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ogo</w:t>
            </w:r>
          </w:p>
          <w:p w14:paraId="0AF02776" w14:textId="6C7B12C6" w:rsidR="00DF481C" w:rsidRP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-</w:t>
            </w:r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 navigation bar </w:t>
            </w:r>
          </w:p>
          <w:p w14:paraId="4D000F2E" w14:textId="77777777" w:rsid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</w:pPr>
            <w:r w:rsidRPr="00DF481C"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 xml:space="preserve">A Navigation </w:t>
            </w:r>
            <w:proofErr w:type="gramStart"/>
            <w:r w:rsidRPr="00DF481C"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>bar</w:t>
            </w:r>
            <w:proofErr w:type="gramEnd"/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 </w:t>
            </w:r>
          </w:p>
          <w:p w14:paraId="50921868" w14:textId="77777777" w:rsid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</w:pPr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- </w:t>
            </w: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It</w:t>
            </w:r>
            <w:r w:rsidRPr="00DF481C"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 xml:space="preserve"> </w:t>
            </w: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has navigation</w:t>
            </w:r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 links that navigates visitors </w:t>
            </w:r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to a</w:t>
            </w:r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 </w:t>
            </w:r>
            <w:proofErr w:type="gramStart"/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sign up</w:t>
            </w:r>
            <w:proofErr w:type="gramEnd"/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 page.  </w:t>
            </w:r>
          </w:p>
          <w:p w14:paraId="61195613" w14:textId="77777777" w:rsid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</w:pPr>
            <w:proofErr w:type="gramStart"/>
            <w:r w:rsidRPr="00131F9B"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>A  booking</w:t>
            </w:r>
            <w:proofErr w:type="gramEnd"/>
            <w:r w:rsidRPr="00131F9B"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 xml:space="preserve"> search form</w:t>
            </w: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>:</w:t>
            </w:r>
          </w:p>
          <w:p w14:paraId="3B6FCE50" w14:textId="2E399F3A" w:rsidR="00DF481C" w:rsidRP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- </w:t>
            </w:r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Drop-down list with destination</w:t>
            </w:r>
          </w:p>
          <w:p w14:paraId="4B4AAD80" w14:textId="7C2F9157" w:rsidR="00DF481C" w:rsidRPr="00131F9B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- </w:t>
            </w:r>
            <w:r w:rsidRPr="00131F9B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Check-in Date</w:t>
            </w:r>
          </w:p>
          <w:p w14:paraId="0AEEEA8F" w14:textId="1BC51E55" w:rsidR="00DF481C" w:rsidRPr="00131F9B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- </w:t>
            </w:r>
            <w:r w:rsidRPr="00131F9B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Check-out Date</w:t>
            </w:r>
          </w:p>
          <w:p w14:paraId="0AA92860" w14:textId="7404AEA5" w:rsidR="00DF481C" w:rsidRPr="00131F9B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- </w:t>
            </w:r>
            <w:r w:rsidRPr="00131F9B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No of guests</w:t>
            </w:r>
          </w:p>
          <w:p w14:paraId="2B244ED8" w14:textId="77777777" w:rsid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</w:pPr>
            <w:r w:rsidRPr="00131F9B"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>Informational Section</w:t>
            </w:r>
          </w:p>
          <w:p w14:paraId="34FA5983" w14:textId="7EAFD0B6" w:rsid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- </w:t>
            </w:r>
            <w:r w:rsidRPr="00DF481C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Cities in Canada</w:t>
            </w:r>
          </w:p>
          <w:p w14:paraId="1A00C311" w14:textId="5F24CAC1" w:rsid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>Promotional</w:t>
            </w:r>
            <w:r w:rsidRPr="00131F9B"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 xml:space="preserve"> Section</w:t>
            </w:r>
          </w:p>
          <w:p w14:paraId="2A482C28" w14:textId="5E58A56F" w:rsid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- </w:t>
            </w: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GIF with travel options</w:t>
            </w:r>
          </w:p>
          <w:p w14:paraId="5105B8EC" w14:textId="0645283F" w:rsid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>Footer</w:t>
            </w:r>
          </w:p>
          <w:p w14:paraId="7BC9C1BF" w14:textId="6534C870" w:rsidR="00DF481C" w:rsidRPr="00DF481C" w:rsidRDefault="00DF481C" w:rsidP="00DF481C">
            <w:pPr>
              <w:spacing w:before="0"/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</w:pPr>
          </w:p>
        </w:tc>
      </w:tr>
    </w:tbl>
    <w:p w14:paraId="0BE84CC1" w14:textId="77777777" w:rsidR="00131F9B" w:rsidRPr="00131F9B" w:rsidRDefault="00131F9B" w:rsidP="00131F9B">
      <w:pPr>
        <w:spacing w:before="0" w:line="240" w:lineRule="auto"/>
        <w:rPr>
          <w:rFonts w:asciiTheme="majorHAnsi" w:eastAsia="Times New Roman" w:hAnsiTheme="majorHAnsi" w:cstheme="majorHAnsi"/>
          <w:sz w:val="24"/>
          <w:szCs w:val="24"/>
          <w:lang w:val="en-CA" w:eastAsia="en-CA" w:bidi="he-IL"/>
        </w:rPr>
      </w:pPr>
    </w:p>
    <w:p w14:paraId="47D1BC4A" w14:textId="77777777" w:rsidR="00131F9B" w:rsidRPr="00131F9B" w:rsidRDefault="00131F9B" w:rsidP="00131F9B">
      <w:pPr>
        <w:spacing w:before="0" w:line="240" w:lineRule="auto"/>
        <w:rPr>
          <w:rFonts w:asciiTheme="majorHAnsi" w:eastAsia="Times New Roman" w:hAnsiTheme="majorHAnsi" w:cstheme="majorHAnsi"/>
          <w:sz w:val="24"/>
          <w:szCs w:val="24"/>
          <w:lang w:val="en-CA" w:eastAsia="en-CA" w:bidi="he-IL"/>
        </w:rPr>
      </w:pPr>
    </w:p>
    <w:p w14:paraId="54313CF3" w14:textId="77777777" w:rsidR="00131F9B" w:rsidRPr="00131F9B" w:rsidRDefault="00131F9B" w:rsidP="00497B7C">
      <w:pPr>
        <w:pStyle w:val="Heading2"/>
        <w:rPr>
          <w:b/>
          <w:bCs/>
          <w:sz w:val="48"/>
          <w:szCs w:val="48"/>
          <w:lang w:val="en-CA" w:eastAsia="en-CA" w:bidi="he-IL"/>
        </w:rPr>
      </w:pPr>
      <w:bookmarkStart w:id="5" w:name="_Toc32083804"/>
      <w:r w:rsidRPr="00131F9B">
        <w:rPr>
          <w:lang w:val="en-CA" w:eastAsia="en-CA" w:bidi="he-IL"/>
        </w:rPr>
        <w:t>Login Form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60"/>
        <w:gridCol w:w="3190"/>
      </w:tblGrid>
      <w:tr w:rsidR="00497B7C" w14:paraId="2DBC8A74" w14:textId="77777777" w:rsidTr="008C5802">
        <w:tc>
          <w:tcPr>
            <w:tcW w:w="6160" w:type="dxa"/>
          </w:tcPr>
          <w:p w14:paraId="49736653" w14:textId="77777777" w:rsidR="00497B7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t>Localhost:3000</w:t>
            </w:r>
          </w:p>
        </w:tc>
        <w:tc>
          <w:tcPr>
            <w:tcW w:w="3190" w:type="dxa"/>
          </w:tcPr>
          <w:p w14:paraId="6B2962B4" w14:textId="77777777" w:rsidR="00497B7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</w:p>
        </w:tc>
      </w:tr>
      <w:tr w:rsidR="00497B7C" w:rsidRPr="00DF481C" w14:paraId="335BBD02" w14:textId="77777777" w:rsidTr="008C5802">
        <w:tc>
          <w:tcPr>
            <w:tcW w:w="6160" w:type="dxa"/>
          </w:tcPr>
          <w:p w14:paraId="35184FBF" w14:textId="1BFFA3C9" w:rsidR="00497B7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497B7C"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drawing>
                <wp:inline distT="0" distB="0" distL="0" distR="0" wp14:anchorId="393B11AA" wp14:editId="5D3004BB">
                  <wp:extent cx="2301309" cy="2962275"/>
                  <wp:effectExtent l="0" t="0" r="381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399" cy="2998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B8106E" w14:textId="40E4493B" w:rsidR="00497B7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</w:p>
        </w:tc>
        <w:tc>
          <w:tcPr>
            <w:tcW w:w="3190" w:type="dxa"/>
          </w:tcPr>
          <w:p w14:paraId="47DAE3A3" w14:textId="3AB4DCC7" w:rsidR="00497B7C" w:rsidRPr="00DF481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</w:pPr>
            <w:r w:rsidRPr="00131F9B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lastRenderedPageBreak/>
              <w:t>The login form contain</w:t>
            </w: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s</w:t>
            </w:r>
            <w:r w:rsidRPr="00131F9B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 fields that will allow a user to enter their username and password.</w:t>
            </w:r>
          </w:p>
        </w:tc>
      </w:tr>
    </w:tbl>
    <w:p w14:paraId="7FFC0D7E" w14:textId="77777777" w:rsidR="00131F9B" w:rsidRPr="00131F9B" w:rsidRDefault="00131F9B" w:rsidP="00131F9B">
      <w:pPr>
        <w:spacing w:before="0" w:line="240" w:lineRule="auto"/>
        <w:rPr>
          <w:rFonts w:asciiTheme="majorHAnsi" w:eastAsia="Times New Roman" w:hAnsiTheme="majorHAnsi" w:cstheme="majorHAnsi"/>
          <w:sz w:val="24"/>
          <w:szCs w:val="24"/>
          <w:lang w:val="en-CA" w:eastAsia="en-CA" w:bidi="he-IL"/>
        </w:rPr>
      </w:pPr>
    </w:p>
    <w:p w14:paraId="7364E054" w14:textId="77777777" w:rsidR="00131F9B" w:rsidRPr="00131F9B" w:rsidRDefault="00131F9B" w:rsidP="00DF481C">
      <w:pPr>
        <w:pStyle w:val="Heading2"/>
        <w:rPr>
          <w:b/>
          <w:bCs/>
          <w:szCs w:val="36"/>
          <w:lang w:val="en-CA" w:eastAsia="en-CA" w:bidi="he-IL"/>
        </w:rPr>
      </w:pPr>
      <w:bookmarkStart w:id="6" w:name="_Toc32083805"/>
      <w:r w:rsidRPr="00131F9B">
        <w:rPr>
          <w:lang w:val="en-CA" w:eastAsia="en-CA" w:bidi="he-IL"/>
        </w:rPr>
        <w:t>Room Listing page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00"/>
        <w:gridCol w:w="2950"/>
      </w:tblGrid>
      <w:tr w:rsidR="00DF481C" w14:paraId="2CA0CF75" w14:textId="77777777" w:rsidTr="00497B7C">
        <w:tc>
          <w:tcPr>
            <w:tcW w:w="6400" w:type="dxa"/>
          </w:tcPr>
          <w:p w14:paraId="271D036E" w14:textId="77777777" w:rsidR="00DF481C" w:rsidRDefault="00DF481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t>Localhost:3000</w:t>
            </w:r>
          </w:p>
        </w:tc>
        <w:tc>
          <w:tcPr>
            <w:tcW w:w="2950" w:type="dxa"/>
          </w:tcPr>
          <w:p w14:paraId="1F196768" w14:textId="77777777" w:rsidR="00DF481C" w:rsidRDefault="00DF481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</w:p>
        </w:tc>
      </w:tr>
      <w:tr w:rsidR="00DF481C" w:rsidRPr="00DF481C" w14:paraId="66D1E1FF" w14:textId="77777777" w:rsidTr="00497B7C">
        <w:tc>
          <w:tcPr>
            <w:tcW w:w="6400" w:type="dxa"/>
          </w:tcPr>
          <w:p w14:paraId="19B66FBC" w14:textId="77777777" w:rsidR="00497B7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</w:p>
          <w:p w14:paraId="3AE94EE6" w14:textId="77777777" w:rsidR="00497B7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</w:p>
          <w:p w14:paraId="30438AB4" w14:textId="2759CBB9" w:rsidR="00DF481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497B7C"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drawing>
                <wp:inline distT="0" distB="0" distL="0" distR="0" wp14:anchorId="595101B4" wp14:editId="440FA5D6">
                  <wp:extent cx="3926840" cy="184950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r="8630"/>
                          <a:stretch/>
                        </pic:blipFill>
                        <pic:spPr bwMode="auto">
                          <a:xfrm>
                            <a:off x="0" y="0"/>
                            <a:ext cx="3933335" cy="1852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FAAC3E" w14:textId="77777777" w:rsidR="00497B7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</w:p>
          <w:p w14:paraId="1EEB77EB" w14:textId="0C76572A" w:rsidR="00DF481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497B7C"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drawing>
                <wp:inline distT="0" distB="0" distL="0" distR="0" wp14:anchorId="4D33BCAF" wp14:editId="3C89C5CE">
                  <wp:extent cx="3870773" cy="1402080"/>
                  <wp:effectExtent l="0" t="0" r="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-1" r="2106"/>
                          <a:stretch/>
                        </pic:blipFill>
                        <pic:spPr bwMode="auto">
                          <a:xfrm>
                            <a:off x="0" y="0"/>
                            <a:ext cx="3888389" cy="1408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764153" w14:textId="77777777" w:rsidR="00497B7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</w:p>
          <w:p w14:paraId="4DD4141F" w14:textId="51C27E5B" w:rsidR="00497B7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497B7C"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drawing>
                <wp:inline distT="0" distB="0" distL="0" distR="0" wp14:anchorId="3CB98DE5" wp14:editId="254B387B">
                  <wp:extent cx="3926871" cy="139636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r="912"/>
                          <a:stretch/>
                        </pic:blipFill>
                        <pic:spPr bwMode="auto">
                          <a:xfrm>
                            <a:off x="0" y="0"/>
                            <a:ext cx="3976566" cy="1414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2CF502" w14:textId="4A85D47E" w:rsidR="00497B7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</w:pPr>
            <w:r w:rsidRPr="00497B7C">
              <w:rPr>
                <w:rFonts w:asciiTheme="majorHAnsi" w:eastAsia="Times New Roman" w:hAnsiTheme="majorHAnsi" w:cstheme="majorHAnsi"/>
                <w:sz w:val="24"/>
                <w:szCs w:val="24"/>
                <w:lang w:val="en-CA" w:eastAsia="en-CA" w:bidi="he-IL"/>
              </w:rPr>
              <w:drawing>
                <wp:inline distT="0" distB="0" distL="0" distR="0" wp14:anchorId="0B35B354" wp14:editId="66E7824A">
                  <wp:extent cx="3925431" cy="1043426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641" cy="1055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0" w:type="dxa"/>
          </w:tcPr>
          <w:p w14:paraId="2D95CC78" w14:textId="52011DBB" w:rsidR="00DF481C" w:rsidRPr="00DF481C" w:rsidRDefault="00497B7C" w:rsidP="008C5802">
            <w:pPr>
              <w:spacing w:before="0"/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</w:pP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>E</w:t>
            </w:r>
            <w:r w:rsidR="00DF481C" w:rsidRPr="00131F9B"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 xml:space="preserve">very </w:t>
            </w: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>listing</w:t>
            </w:r>
            <w:r w:rsidR="00DF481C" w:rsidRPr="00131F9B"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 xml:space="preserve"> </w:t>
            </w:r>
            <w:r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>has</w:t>
            </w:r>
            <w:r w:rsidR="00DF481C" w:rsidRPr="00131F9B">
              <w:rPr>
                <w:rFonts w:asciiTheme="majorHAnsi" w:eastAsia="Times New Roman" w:hAnsiTheme="majorHAnsi" w:cstheme="majorHAnsi"/>
                <w:b/>
                <w:bCs/>
                <w:color w:val="000000"/>
                <w:lang w:val="en-CA" w:eastAsia="en-CA" w:bidi="he-IL"/>
              </w:rPr>
              <w:t xml:space="preserve"> an image, title, and price rate per night. </w:t>
            </w:r>
            <w:r w:rsidR="00DF481C" w:rsidRPr="00131F9B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This view</w:t>
            </w: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 </w:t>
            </w:r>
            <w:r w:rsidR="00DF481C" w:rsidRPr="00131F9B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also </w:t>
            </w:r>
            <w:r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>has</w:t>
            </w:r>
            <w:r w:rsidR="00DF481C" w:rsidRPr="00131F9B">
              <w:rPr>
                <w:rFonts w:asciiTheme="majorHAnsi" w:eastAsia="Times New Roman" w:hAnsiTheme="majorHAnsi" w:cstheme="majorHAnsi"/>
                <w:color w:val="000000"/>
                <w:lang w:val="en-CA" w:eastAsia="en-CA" w:bidi="he-IL"/>
              </w:rPr>
              <w:t xml:space="preserve"> a header, navigation and footer like the home page. </w:t>
            </w:r>
          </w:p>
        </w:tc>
      </w:tr>
    </w:tbl>
    <w:p w14:paraId="79BA4AA1" w14:textId="2354D15E" w:rsidR="00131F9B" w:rsidRPr="00131F9B" w:rsidRDefault="00131F9B" w:rsidP="00131F9B">
      <w:pPr>
        <w:spacing w:before="0" w:line="240" w:lineRule="auto"/>
        <w:rPr>
          <w:rFonts w:asciiTheme="majorHAnsi" w:eastAsia="Times New Roman" w:hAnsiTheme="majorHAnsi" w:cstheme="majorHAnsi"/>
          <w:sz w:val="24"/>
          <w:szCs w:val="24"/>
          <w:lang w:val="en-CA" w:eastAsia="en-CA" w:bidi="he-IL"/>
        </w:rPr>
      </w:pPr>
    </w:p>
    <w:p w14:paraId="556A16BA" w14:textId="0991AC3F" w:rsidR="00131F9B" w:rsidRDefault="00131F9B" w:rsidP="00604789">
      <w:pPr>
        <w:pStyle w:val="Heading2"/>
        <w:rPr>
          <w:lang w:val="en-CA" w:eastAsia="en-CA" w:bidi="he-IL"/>
        </w:rPr>
      </w:pPr>
      <w:bookmarkStart w:id="7" w:name="_Toc32083806"/>
      <w:r w:rsidRPr="00131F9B">
        <w:rPr>
          <w:lang w:val="en-CA" w:eastAsia="en-CA" w:bidi="he-IL"/>
        </w:rPr>
        <w:lastRenderedPageBreak/>
        <w:t>Registration Page</w:t>
      </w:r>
      <w:bookmarkEnd w:id="7"/>
    </w:p>
    <w:p w14:paraId="3489B019" w14:textId="77777777" w:rsidR="00604789" w:rsidRPr="00604789" w:rsidRDefault="00604789" w:rsidP="00604789">
      <w:pPr>
        <w:rPr>
          <w:lang w:val="en-CA" w:eastAsia="en-CA" w:bidi="he-IL"/>
        </w:rPr>
      </w:pPr>
    </w:p>
    <w:p w14:paraId="3019E68B" w14:textId="75751E22" w:rsidR="00497B7C" w:rsidRPr="00131F9B" w:rsidRDefault="00497B7C" w:rsidP="00131F9B">
      <w:pPr>
        <w:spacing w:before="0" w:line="240" w:lineRule="auto"/>
        <w:outlineLvl w:val="1"/>
        <w:rPr>
          <w:rFonts w:asciiTheme="majorHAnsi" w:eastAsia="Times New Roman" w:hAnsiTheme="majorHAnsi" w:cstheme="majorHAnsi"/>
          <w:b/>
          <w:bCs/>
          <w:sz w:val="36"/>
          <w:szCs w:val="36"/>
          <w:lang w:val="en-CA" w:eastAsia="en-CA" w:bidi="he-IL"/>
        </w:rPr>
      </w:pPr>
      <w:bookmarkStart w:id="8" w:name="_Toc32083807"/>
      <w:r w:rsidRPr="00497B7C">
        <w:rPr>
          <w:rFonts w:asciiTheme="majorHAnsi" w:eastAsia="Times New Roman" w:hAnsiTheme="majorHAnsi" w:cstheme="majorHAnsi"/>
          <w:b/>
          <w:bCs/>
          <w:sz w:val="36"/>
          <w:szCs w:val="36"/>
          <w:lang w:val="en-CA" w:eastAsia="en-CA" w:bidi="he-IL"/>
        </w:rPr>
        <w:drawing>
          <wp:inline distT="0" distB="0" distL="0" distR="0" wp14:anchorId="2911EDFF" wp14:editId="1BEEF67D">
            <wp:extent cx="5943600" cy="26155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15A6A321" w14:textId="7499195B" w:rsidR="00131F9B" w:rsidRPr="00131F9B" w:rsidRDefault="00131F9B" w:rsidP="00497B7C">
      <w:pPr>
        <w:spacing w:before="0" w:after="240" w:line="240" w:lineRule="auto"/>
        <w:rPr>
          <w:rFonts w:asciiTheme="majorHAnsi" w:eastAsia="Times New Roman" w:hAnsiTheme="majorHAnsi" w:cstheme="majorHAnsi"/>
          <w:sz w:val="24"/>
          <w:szCs w:val="24"/>
          <w:lang w:val="en-CA" w:eastAsia="en-CA" w:bidi="he-IL"/>
        </w:rPr>
      </w:pPr>
      <w:r w:rsidRPr="00131F9B">
        <w:rPr>
          <w:rFonts w:asciiTheme="majorHAnsi" w:eastAsia="Times New Roman" w:hAnsiTheme="majorHAnsi" w:cstheme="majorHAnsi"/>
          <w:sz w:val="24"/>
          <w:szCs w:val="24"/>
          <w:lang w:val="en-CA" w:eastAsia="en-CA" w:bidi="he-IL"/>
        </w:rPr>
        <w:br/>
      </w:r>
    </w:p>
    <w:sectPr w:rsidR="00131F9B" w:rsidRPr="00131F9B">
      <w:footerReference w:type="default" r:id="rId20"/>
      <w:pgSz w:w="12240" w:h="15840"/>
      <w:pgMar w:top="1440" w:right="1440" w:bottom="1440" w:left="1440" w:header="288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5E78C3" w14:textId="77777777" w:rsidR="006C4957" w:rsidRDefault="006C4957">
      <w:pPr>
        <w:spacing w:line="240" w:lineRule="auto"/>
      </w:pPr>
      <w:r>
        <w:separator/>
      </w:r>
    </w:p>
  </w:endnote>
  <w:endnote w:type="continuationSeparator" w:id="0">
    <w:p w14:paraId="53DCC703" w14:textId="77777777" w:rsidR="006C4957" w:rsidRDefault="006C4957">
      <w:pPr>
        <w:spacing w:line="240" w:lineRule="auto"/>
      </w:pPr>
      <w:r>
        <w:continuationSeparator/>
      </w:r>
    </w:p>
  </w:endnote>
  <w:endnote w:type="continuationNotice" w:id="1">
    <w:p w14:paraId="391D30CC" w14:textId="77777777" w:rsidR="006C4957" w:rsidRDefault="006C4957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2186409"/>
      <w:docPartObj>
        <w:docPartGallery w:val="Page Numbers (Bottom of Page)"/>
        <w:docPartUnique/>
      </w:docPartObj>
    </w:sdtPr>
    <w:sdtEndPr/>
    <w:sdtContent>
      <w:p w14:paraId="255B679B" w14:textId="77777777" w:rsidR="005C6D45" w:rsidRDefault="002F25A8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3EA25B55" w14:textId="77777777" w:rsidR="005C6D45" w:rsidRDefault="005C6D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F7F44D" w14:textId="77777777" w:rsidR="006C4957" w:rsidRDefault="006C4957">
      <w:pPr>
        <w:spacing w:line="240" w:lineRule="auto"/>
      </w:pPr>
      <w:r>
        <w:separator/>
      </w:r>
    </w:p>
  </w:footnote>
  <w:footnote w:type="continuationSeparator" w:id="0">
    <w:p w14:paraId="66CE4E3D" w14:textId="77777777" w:rsidR="006C4957" w:rsidRDefault="006C4957">
      <w:pPr>
        <w:spacing w:line="240" w:lineRule="auto"/>
      </w:pPr>
      <w:r>
        <w:continuationSeparator/>
      </w:r>
    </w:p>
  </w:footnote>
  <w:footnote w:type="continuationNotice" w:id="1">
    <w:p w14:paraId="7196DB6A" w14:textId="77777777" w:rsidR="006C4957" w:rsidRDefault="006C4957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7A4C77C6"/>
    <w:multiLevelType w:val="multilevel"/>
    <w:tmpl w:val="FA005712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CA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F9B"/>
    <w:rsid w:val="00016748"/>
    <w:rsid w:val="0006567E"/>
    <w:rsid w:val="000760DB"/>
    <w:rsid w:val="000F00E7"/>
    <w:rsid w:val="00131F9B"/>
    <w:rsid w:val="0016766E"/>
    <w:rsid w:val="00170063"/>
    <w:rsid w:val="00175643"/>
    <w:rsid w:val="001B2338"/>
    <w:rsid w:val="002061A9"/>
    <w:rsid w:val="00217B64"/>
    <w:rsid w:val="00235579"/>
    <w:rsid w:val="00257FAA"/>
    <w:rsid w:val="00263938"/>
    <w:rsid w:val="002E78EB"/>
    <w:rsid w:val="002F25A8"/>
    <w:rsid w:val="003407A9"/>
    <w:rsid w:val="00340DC9"/>
    <w:rsid w:val="00350BD5"/>
    <w:rsid w:val="00444F02"/>
    <w:rsid w:val="00490CC6"/>
    <w:rsid w:val="00497B7C"/>
    <w:rsid w:val="004F05F9"/>
    <w:rsid w:val="005509B2"/>
    <w:rsid w:val="005556DB"/>
    <w:rsid w:val="005C6D45"/>
    <w:rsid w:val="005D58F7"/>
    <w:rsid w:val="00604789"/>
    <w:rsid w:val="00617D63"/>
    <w:rsid w:val="00643D1A"/>
    <w:rsid w:val="00674588"/>
    <w:rsid w:val="006A7B57"/>
    <w:rsid w:val="006C4957"/>
    <w:rsid w:val="006D44C5"/>
    <w:rsid w:val="00713672"/>
    <w:rsid w:val="0073562D"/>
    <w:rsid w:val="007B07DE"/>
    <w:rsid w:val="008270A2"/>
    <w:rsid w:val="00853F77"/>
    <w:rsid w:val="00885CE1"/>
    <w:rsid w:val="008907FF"/>
    <w:rsid w:val="008B696C"/>
    <w:rsid w:val="008B6BEE"/>
    <w:rsid w:val="008F78D7"/>
    <w:rsid w:val="009200C1"/>
    <w:rsid w:val="00980085"/>
    <w:rsid w:val="00997127"/>
    <w:rsid w:val="009D216F"/>
    <w:rsid w:val="009D3248"/>
    <w:rsid w:val="00A65E8A"/>
    <w:rsid w:val="00A87896"/>
    <w:rsid w:val="00AC1EE7"/>
    <w:rsid w:val="00B650C6"/>
    <w:rsid w:val="00BA63C2"/>
    <w:rsid w:val="00BC6939"/>
    <w:rsid w:val="00BE1875"/>
    <w:rsid w:val="00BE45C8"/>
    <w:rsid w:val="00BF2331"/>
    <w:rsid w:val="00BF7463"/>
    <w:rsid w:val="00C30889"/>
    <w:rsid w:val="00C90A2E"/>
    <w:rsid w:val="00CC5861"/>
    <w:rsid w:val="00D30B81"/>
    <w:rsid w:val="00D3649E"/>
    <w:rsid w:val="00D65327"/>
    <w:rsid w:val="00DF0FDA"/>
    <w:rsid w:val="00DF481C"/>
    <w:rsid w:val="00E142DA"/>
    <w:rsid w:val="00E16F51"/>
    <w:rsid w:val="00EB0B6E"/>
    <w:rsid w:val="00EE70C1"/>
    <w:rsid w:val="00F169E1"/>
    <w:rsid w:val="00F77B79"/>
    <w:rsid w:val="00F866A8"/>
    <w:rsid w:val="00FB35C9"/>
    <w:rsid w:val="00FB5B59"/>
    <w:rsid w:val="00FC318F"/>
    <w:rsid w:val="00FD1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D44A9A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1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1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1"/>
    <w:semiHidden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1"/>
    <w:semiHidden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1"/>
    <w:semiHidden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link w:val="ListNumberChar"/>
    <w:uiPriority w:val="10"/>
    <w:qFormat/>
    <w:pPr>
      <w:numPr>
        <w:numId w:val="1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ListBullet">
    <w:name w:val="List Bullet"/>
    <w:basedOn w:val="Normal"/>
    <w:uiPriority w:val="11"/>
    <w:qFormat/>
    <w:pPr>
      <w:numPr>
        <w:numId w:val="2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pPr>
      <w:spacing w:before="240"/>
    </w:pPr>
    <w:rPr>
      <w:noProof/>
    </w:rPr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table" w:styleId="ColorfulGrid">
    <w:name w:val="Colorful Grid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Cs w:val="20"/>
    </w:rPr>
  </w:style>
  <w:style w:type="table" w:styleId="GridTable1Light-Accent2">
    <w:name w:val="Grid Table 1 Light Accent 2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1"/>
    <w:semiHidden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1"/>
    <w:semiHidden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1"/>
    <w:semiHidden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1"/>
    <w:semiHidden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1"/>
    <w:semiHidden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List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table" w:styleId="ListTable1Light">
    <w:name w:val="List Table 1 Light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character" w:styleId="PageNumber">
    <w:name w:val="page number"/>
    <w:basedOn w:val="DefaultParagraphFon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595959" w:themeColor="text1" w:themeTint="A6"/>
    </w:rPr>
  </w:style>
  <w:style w:type="table" w:styleId="PlainTable1">
    <w:name w:val="Plain Table 1"/>
    <w:basedOn w:val="TableNormal"/>
    <w:uiPriority w:val="41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</w:style>
  <w:style w:type="table" w:styleId="TableProfessional">
    <w:name w:val="Table Professional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263938"/>
    <w:pPr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unhideWhenUsed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1DFDD"/>
    </w:rPr>
  </w:style>
  <w:style w:type="paragraph" w:styleId="Revision">
    <w:name w:val="Revision"/>
    <w:hidden/>
    <w:uiPriority w:val="99"/>
    <w:semiHidden/>
    <w:pPr>
      <w:spacing w:before="0" w:line="240" w:lineRule="auto"/>
    </w:pPr>
  </w:style>
  <w:style w:type="paragraph" w:customStyle="1" w:styleId="TryItBoilerplate">
    <w:name w:val="Try It Boilerplate"/>
    <w:basedOn w:val="Normal"/>
    <w:rsid w:val="0073562D"/>
    <w:pPr>
      <w:ind w:left="720" w:right="720"/>
    </w:pPr>
    <w:rPr>
      <w:i/>
      <w:color w:val="595959" w:themeColor="text1" w:themeTint="A6"/>
    </w:rPr>
  </w:style>
  <w:style w:type="paragraph" w:customStyle="1" w:styleId="Quoteemphasis">
    <w:name w:val="Quote emphasis"/>
    <w:basedOn w:val="Normal"/>
    <w:next w:val="Normal"/>
    <w:link w:val="QuoteemphasisChar"/>
    <w:qFormat/>
    <w:rsid w:val="00C30889"/>
    <w:rPr>
      <w:i/>
    </w:rPr>
  </w:style>
  <w:style w:type="character" w:customStyle="1" w:styleId="ListNumberChar">
    <w:name w:val="List Number Char"/>
    <w:basedOn w:val="DefaultParagraphFont"/>
    <w:link w:val="ListNumber"/>
    <w:uiPriority w:val="10"/>
    <w:rsid w:val="00C30889"/>
    <w:rPr>
      <w:rFonts w:eastAsiaTheme="minorEastAsia"/>
      <w:color w:val="3B3838" w:themeColor="background2" w:themeShade="40"/>
    </w:rPr>
  </w:style>
  <w:style w:type="character" w:customStyle="1" w:styleId="QuoteemphasisChar">
    <w:name w:val="Quote emphasis Char"/>
    <w:basedOn w:val="ListNumberChar"/>
    <w:link w:val="Quoteemphasis"/>
    <w:rsid w:val="00C30889"/>
    <w:rPr>
      <w:rFonts w:eastAsiaTheme="minorEastAsia"/>
      <w:i/>
      <w:color w:val="3B3838" w:themeColor="background2" w:themeShade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10299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2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nnad\AppData\Local\Microsoft\Office\16.0\DTS\en-US%7b10C469F5-5E16-4915-B75D-795694D6E00C%7d\%7b6728C3EA-CF27-4694-92A5-48E8F1C6A001%7dtf45325165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BB2728-C5C8-413A-8BDD-A976F41647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{6728C3EA-CF27-4694-92A5-48E8F1C6A001}tf45325165</Template>
  <TotalTime>0</TotalTime>
  <Pages>6</Pages>
  <Words>241</Words>
  <Characters>1378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</CharactersWithSpaces>
  <SharedDoc>false</SharedDoc>
  <HLinks>
    <vt:vector size="6" baseType="variant">
      <vt:variant>
        <vt:i4>2228338</vt:i4>
      </vt:variant>
      <vt:variant>
        <vt:i4>0</vt:i4>
      </vt:variant>
      <vt:variant>
        <vt:i4>0</vt:i4>
      </vt:variant>
      <vt:variant>
        <vt:i4>5</vt:i4>
      </vt:variant>
      <vt:variant>
        <vt:lpwstr>https://go.microsoft.com/fwlink/?linkid=2027721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2020-02-09T00:12:00Z</dcterms:created>
  <dcterms:modified xsi:type="dcterms:W3CDTF">2020-02-09T00:50:00Z</dcterms:modified>
</cp:coreProperties>
</file>